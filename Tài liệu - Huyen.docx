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vi-VN"/>
        </w:rPr>
        <w:alias w:val="Tên"/>
        <w:tag w:val="Tên"/>
        <w:id w:val="847757"/>
        <w:placeholder>
          <w:docPart w:val="81D8721FD0952B43BF4D3FB5E6847C24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274F2AF0" w14:textId="77777777" w:rsidR="0073077C" w:rsidRPr="00B604AE" w:rsidRDefault="007930F5" w:rsidP="0073077C">
          <w:pPr>
            <w:pStyle w:val="ach"/>
            <w:rPr>
              <w:lang w:val="vi-VN"/>
            </w:rPr>
          </w:pPr>
          <w:r w:rsidRPr="00B604AE">
            <w:rPr>
              <w:lang w:val="vi-VN" w:bidi="vi-VN"/>
            </w:rPr>
            <w:t>Tên bạn</w:t>
          </w:r>
        </w:p>
      </w:sdtContent>
    </w:sdt>
    <w:sdt>
      <w:sdtPr>
        <w:rPr>
          <w:lang w:val="vi-VN"/>
        </w:rPr>
        <w:alias w:val="Địa chỉ"/>
        <w:tag w:val="Địa chỉ"/>
        <w:id w:val="847768"/>
        <w:placeholder>
          <w:docPart w:val="A8760F926EF8DC4689D054BC168941E6"/>
        </w:placeholder>
        <w:temporary/>
        <w:showingPlcHdr/>
        <w15:appearance w15:val="hidden"/>
      </w:sdtPr>
      <w:sdtEndPr/>
      <w:sdtContent>
        <w:p w14:paraId="232F089D" w14:textId="77777777" w:rsidR="00556ED3" w:rsidRPr="00B604AE" w:rsidRDefault="00873D97">
          <w:pPr>
            <w:pStyle w:val="ach"/>
            <w:rPr>
              <w:lang w:val="vi-VN"/>
            </w:rPr>
          </w:pPr>
          <w:r w:rsidRPr="00B604AE">
            <w:rPr>
              <w:lang w:val="vi-VN" w:bidi="vi-VN"/>
            </w:rPr>
            <w:t>Địa chỉ Đường</w:t>
          </w:r>
          <w:r w:rsidRPr="00B604AE">
            <w:rPr>
              <w:lang w:val="vi-VN" w:bidi="vi-VN"/>
            </w:rPr>
            <w:br/>
            <w:t>Thành phố, tiểu bang, mã ZIP</w:t>
          </w:r>
        </w:p>
      </w:sdtContent>
    </w:sdt>
    <w:sdt>
      <w:sdtPr>
        <w:rPr>
          <w:lang w:val="vi-VN"/>
        </w:rPr>
        <w:alias w:val="Điện thoại"/>
        <w:tag w:val="Điện thoại"/>
        <w:id w:val="-858817113"/>
        <w:placeholder>
          <w:docPart w:val="A209C6AD0F7641408EDF117866B4ED9A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p w14:paraId="5E6A3731" w14:textId="77777777" w:rsidR="0073077C" w:rsidRPr="00B604AE" w:rsidRDefault="00CF78DF" w:rsidP="0073077C">
          <w:pPr>
            <w:pStyle w:val="ach"/>
            <w:rPr>
              <w:lang w:val="vi-VN"/>
            </w:rPr>
          </w:pPr>
          <w:r w:rsidRPr="00B604AE">
            <w:rPr>
              <w:lang w:val="vi-VN" w:bidi="vi-VN"/>
            </w:rPr>
            <w:t>Điện thoại</w:t>
          </w:r>
        </w:p>
      </w:sdtContent>
    </w:sdt>
    <w:sdt>
      <w:sdtPr>
        <w:rPr>
          <w:lang w:val="vi-VN"/>
        </w:rPr>
        <w:alias w:val="Email"/>
        <w:tag w:val="Email"/>
        <w:id w:val="-563418880"/>
        <w:placeholder>
          <w:docPart w:val="64478F764DC34D4EBECFC99396D2345E"/>
        </w:placeholder>
        <w:temporary/>
        <w:showingPlcHdr/>
        <w15:appearance w15:val="hidden"/>
      </w:sdtPr>
      <w:sdtEndPr/>
      <w:sdtContent>
        <w:p w14:paraId="2BD42992" w14:textId="77777777" w:rsidR="0073077C" w:rsidRPr="00B604AE" w:rsidRDefault="00CF78DF" w:rsidP="0073077C">
          <w:pPr>
            <w:pStyle w:val="ach"/>
            <w:rPr>
              <w:lang w:val="vi-VN"/>
            </w:rPr>
          </w:pPr>
          <w:r w:rsidRPr="00B604AE">
            <w:rPr>
              <w:lang w:val="vi-VN" w:bidi="vi-VN"/>
            </w:rPr>
            <w:t>Email</w:t>
          </w:r>
        </w:p>
      </w:sdtContent>
    </w:sdt>
    <w:sdt>
      <w:sdtPr>
        <w:rPr>
          <w:lang w:val="vi-VN"/>
        </w:rPr>
        <w:alias w:val="Ngày"/>
        <w:tag w:val="Ngày tháng"/>
        <w:id w:val="847878"/>
        <w:placeholder>
          <w:docPart w:val="B38EA80968154F449AB9EAFE181B4C68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p w14:paraId="054B868E" w14:textId="77777777" w:rsidR="0073077C" w:rsidRPr="00B604AE" w:rsidRDefault="0073077C" w:rsidP="0073077C">
          <w:pPr>
            <w:pStyle w:val="Ngaythang"/>
            <w:rPr>
              <w:lang w:val="vi-VN"/>
            </w:rPr>
          </w:pPr>
          <w:r w:rsidRPr="00B604AE">
            <w:rPr>
              <w:lang w:val="vi-VN" w:bidi="vi-VN"/>
            </w:rPr>
            <w:t>Ngày</w:t>
          </w:r>
        </w:p>
      </w:sdtContent>
    </w:sdt>
    <w:sdt>
      <w:sdtPr>
        <w:rPr>
          <w:lang w:val="vi-VN"/>
        </w:rPr>
        <w:alias w:val="Tên"/>
        <w:tag w:val="Tên"/>
        <w:id w:val="127752765"/>
        <w:placeholder>
          <w:docPart w:val="CCDA3B68E6572841B216391861DD63B4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p w14:paraId="3D75B81F" w14:textId="77777777" w:rsidR="0073077C" w:rsidRPr="00B604AE" w:rsidRDefault="007930F5" w:rsidP="0073077C">
          <w:pPr>
            <w:pStyle w:val="ach"/>
            <w:rPr>
              <w:lang w:val="vi-VN"/>
            </w:rPr>
          </w:pPr>
          <w:r w:rsidRPr="00B604AE">
            <w:rPr>
              <w:lang w:val="vi-VN" w:bidi="vi-VN"/>
            </w:rPr>
            <w:t>Tên Người nhận</w:t>
          </w:r>
        </w:p>
      </w:sdtContent>
    </w:sdt>
    <w:sdt>
      <w:sdtPr>
        <w:rPr>
          <w:lang w:val="vi-VN"/>
        </w:rPr>
        <w:alias w:val="Tiêu đề"/>
        <w:tag w:val="Tiêu đề"/>
        <w:id w:val="653183961"/>
        <w:placeholder>
          <w:docPart w:val="E2059FA22B4EF54885CB098C1094DDA8"/>
        </w:placeholder>
        <w:temporary/>
        <w:showingPlcHdr/>
        <w15:appearance w15:val="hidden"/>
      </w:sdtPr>
      <w:sdtEndPr/>
      <w:sdtContent>
        <w:p w14:paraId="6825627D" w14:textId="77777777" w:rsidR="0073077C" w:rsidRPr="00B604AE" w:rsidRDefault="0073077C" w:rsidP="0073077C">
          <w:pPr>
            <w:pStyle w:val="ach"/>
            <w:rPr>
              <w:lang w:val="vi-VN"/>
            </w:rPr>
          </w:pPr>
          <w:r w:rsidRPr="00B604AE">
            <w:rPr>
              <w:lang w:val="vi-VN" w:bidi="vi-VN"/>
            </w:rPr>
            <w:t>Tiêu đề</w:t>
          </w:r>
        </w:p>
      </w:sdtContent>
    </w:sdt>
    <w:sdt>
      <w:sdtPr>
        <w:rPr>
          <w:lang w:val="vi-VN"/>
        </w:rPr>
        <w:alias w:val="Công ty"/>
        <w:tag w:val="Công ty"/>
        <w:id w:val="-1098560732"/>
        <w:placeholder>
          <w:docPart w:val="34B30FAC39B5F94A92280554F71CC911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 w:multiLine="1"/>
      </w:sdtPr>
      <w:sdtEndPr/>
      <w:sdtContent>
        <w:p w14:paraId="7D403E75" w14:textId="77777777" w:rsidR="0073077C" w:rsidRPr="00B604AE" w:rsidRDefault="0073077C" w:rsidP="0073077C">
          <w:pPr>
            <w:pStyle w:val="ach"/>
            <w:rPr>
              <w:lang w:val="vi-VN"/>
            </w:rPr>
          </w:pPr>
          <w:r w:rsidRPr="00B604AE">
            <w:rPr>
              <w:lang w:val="vi-VN" w:bidi="vi-VN"/>
            </w:rPr>
            <w:t>Tên công ty</w:t>
          </w:r>
        </w:p>
      </w:sdtContent>
    </w:sdt>
    <w:p w14:paraId="24A901AC" w14:textId="77777777" w:rsidR="00556ED3" w:rsidRPr="00B604AE" w:rsidRDefault="00796908">
      <w:pPr>
        <w:pStyle w:val="ach"/>
        <w:rPr>
          <w:lang w:val="vi-VN"/>
        </w:rPr>
      </w:pPr>
      <w:sdt>
        <w:sdtPr>
          <w:rPr>
            <w:lang w:val="vi-VN"/>
          </w:rPr>
          <w:alias w:val="Địa chỉ"/>
          <w:tag w:val="Địa chỉ"/>
          <w:id w:val="847954"/>
          <w:placeholder>
            <w:docPart w:val="B8598F94F6B0724EBE9E0214FAB74D5F"/>
          </w:placeholder>
          <w:temporary/>
          <w:showingPlcHdr/>
          <w15:appearance w15:val="hidden"/>
        </w:sdtPr>
        <w:sdtEndPr/>
        <w:sdtContent>
          <w:r w:rsidR="00873D97" w:rsidRPr="00B604AE">
            <w:rPr>
              <w:lang w:val="vi-VN" w:bidi="vi-VN"/>
            </w:rPr>
            <w:t>Địa chỉ Đường</w:t>
          </w:r>
          <w:r w:rsidR="00873D97" w:rsidRPr="00B604AE">
            <w:rPr>
              <w:lang w:val="vi-VN" w:bidi="vi-VN"/>
            </w:rPr>
            <w:br/>
            <w:t>Mã ZIP Thành phố, Tiểu bang</w:t>
          </w:r>
        </w:sdtContent>
      </w:sdt>
    </w:p>
    <w:p w14:paraId="02B1DE02" w14:textId="77777777" w:rsidR="0073077C" w:rsidRPr="00B604AE" w:rsidRDefault="0073077C" w:rsidP="0073077C">
      <w:pPr>
        <w:pStyle w:val="Lichao"/>
        <w:rPr>
          <w:lang w:val="vi-VN"/>
        </w:rPr>
      </w:pPr>
      <w:r w:rsidRPr="00B604AE">
        <w:rPr>
          <w:lang w:val="vi-VN" w:bidi="vi-VN"/>
        </w:rPr>
        <w:t xml:space="preserve">Thân </w:t>
      </w:r>
      <w:proofErr w:type="spellStart"/>
      <w:r w:rsidRPr="00B604AE">
        <w:rPr>
          <w:lang w:val="vi-VN" w:bidi="vi-VN"/>
        </w:rPr>
        <w:t>gửi</w:t>
      </w:r>
      <w:proofErr w:type="spellEnd"/>
      <w:r w:rsidRPr="00B604AE">
        <w:rPr>
          <w:lang w:val="vi-VN" w:bidi="vi-VN"/>
        </w:rPr>
        <w:t xml:space="preserve"> </w:t>
      </w:r>
      <w:sdt>
        <w:sdtPr>
          <w:rPr>
            <w:lang w:val="vi-VN"/>
          </w:rPr>
          <w:alias w:val="Tên"/>
          <w:tag w:val="Tên"/>
          <w:id w:val="847956"/>
          <w:placeholder>
            <w:docPart w:val="1FCFE7ABBC9F464B8ADDD8EC519ACB44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7930F5" w:rsidRPr="00B604AE">
            <w:rPr>
              <w:lang w:val="vi-VN" w:bidi="vi-VN"/>
            </w:rPr>
            <w:t>Tên người nhận</w:t>
          </w:r>
        </w:sdtContent>
      </w:sdt>
      <w:r w:rsidRPr="00B604AE">
        <w:rPr>
          <w:lang w:val="vi-VN" w:bidi="vi-VN"/>
        </w:rPr>
        <w:t>:</w:t>
      </w:r>
    </w:p>
    <w:p w14:paraId="7C9EA0E1" w14:textId="77777777" w:rsidR="0073077C" w:rsidRPr="00B604AE" w:rsidRDefault="00796908" w:rsidP="001F5440">
      <w:pPr>
        <w:rPr>
          <w:lang w:val="vi-VN"/>
        </w:rPr>
      </w:pPr>
      <w:sdt>
        <w:sdtPr>
          <w:rPr>
            <w:lang w:val="vi-VN"/>
          </w:rPr>
          <w:alias w:val="Tên"/>
          <w:tag w:val="Tên"/>
          <w:id w:val="847957"/>
          <w:placeholder>
            <w:docPart w:val="8B5CBB982872DF4799758FA8E6165509"/>
          </w:placeholder>
          <w:temporary/>
          <w:showingPlcHdr/>
          <w15:appearance w15:val="hidden"/>
        </w:sdtPr>
        <w:sdtEndPr/>
        <w:sdtContent>
          <w:r w:rsidR="0073077C" w:rsidRPr="00B604AE">
            <w:rPr>
              <w:lang w:val="vi-VN" w:bidi="vi-VN"/>
            </w:rPr>
            <w:t>Tên của người giới thiệu</w:t>
          </w:r>
        </w:sdtContent>
      </w:sdt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đã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đề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nghị</w:t>
      </w:r>
      <w:proofErr w:type="spellEnd"/>
      <w:r w:rsidR="0073077C" w:rsidRPr="00B604AE">
        <w:rPr>
          <w:lang w:val="vi-VN" w:bidi="vi-VN"/>
        </w:rPr>
        <w:t xml:space="preserve"> tôi liên </w:t>
      </w:r>
      <w:proofErr w:type="spellStart"/>
      <w:r w:rsidR="0073077C" w:rsidRPr="00B604AE">
        <w:rPr>
          <w:lang w:val="vi-VN" w:bidi="vi-VN"/>
        </w:rPr>
        <w:t>hệ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với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quý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vị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về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vị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trí</w:t>
      </w:r>
      <w:proofErr w:type="spellEnd"/>
      <w:r w:rsidR="0073077C" w:rsidRPr="00B604AE">
        <w:rPr>
          <w:lang w:val="vi-VN" w:bidi="vi-VN"/>
        </w:rPr>
        <w:t xml:space="preserve"> </w:t>
      </w:r>
      <w:sdt>
        <w:sdtPr>
          <w:rPr>
            <w:lang w:val="vi-VN"/>
          </w:rPr>
          <w:alias w:val="Chức danh"/>
          <w:tag w:val="Chức danh"/>
          <w:id w:val="847984"/>
          <w:placeholder>
            <w:docPart w:val="F44CD2282DDD7544A76481D3E1510020"/>
          </w:placeholder>
          <w:temporary/>
          <w:showingPlcHdr/>
          <w15:appearance w15:val="hidden"/>
        </w:sdtPr>
        <w:sdtEndPr/>
        <w:sdtContent>
          <w:r w:rsidR="0073077C" w:rsidRPr="00B604AE">
            <w:rPr>
              <w:lang w:val="vi-VN" w:bidi="vi-VN"/>
            </w:rPr>
            <w:t>chức danh</w:t>
          </w:r>
        </w:sdtContent>
      </w:sdt>
      <w:r w:rsidR="0073077C" w:rsidRPr="00B604AE">
        <w:rPr>
          <w:lang w:val="vi-VN" w:bidi="vi-VN"/>
        </w:rPr>
        <w:t xml:space="preserve"> đang </w:t>
      </w:r>
      <w:proofErr w:type="spellStart"/>
      <w:r w:rsidR="0073077C" w:rsidRPr="00B604AE">
        <w:rPr>
          <w:lang w:val="vi-VN" w:bidi="vi-VN"/>
        </w:rPr>
        <w:t>tuyển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dụng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của</w:t>
      </w:r>
      <w:proofErr w:type="spellEnd"/>
      <w:r w:rsidR="0073077C" w:rsidRPr="00B604AE">
        <w:rPr>
          <w:lang w:val="vi-VN" w:bidi="vi-VN"/>
        </w:rPr>
        <w:t xml:space="preserve"> </w:t>
      </w:r>
      <w:sdt>
        <w:sdtPr>
          <w:rPr>
            <w:lang w:val="vi-VN"/>
          </w:rPr>
          <w:alias w:val="Công ty"/>
          <w:tag w:val="Công ty"/>
          <w:id w:val="848011"/>
          <w:placeholder>
            <w:docPart w:val="2DF0979957D62D4D87EBA5B518B56069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73077C" w:rsidRPr="00B604AE">
            <w:rPr>
              <w:lang w:val="vi-VN" w:bidi="vi-VN"/>
            </w:rPr>
            <w:t>công ty</w:t>
          </w:r>
        </w:sdtContent>
      </w:sdt>
      <w:r w:rsidR="0073077C" w:rsidRPr="00B604AE">
        <w:rPr>
          <w:lang w:val="vi-VN" w:bidi="vi-VN"/>
        </w:rPr>
        <w:t xml:space="preserve">. </w:t>
      </w:r>
      <w:proofErr w:type="spellStart"/>
      <w:r w:rsidR="0073077C" w:rsidRPr="00B604AE">
        <w:rPr>
          <w:lang w:val="vi-VN" w:bidi="vi-VN"/>
        </w:rPr>
        <w:t>Với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nền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tảng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giáo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dục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về</w:t>
      </w:r>
      <w:proofErr w:type="spellEnd"/>
      <w:r w:rsidR="0073077C" w:rsidRPr="00B604AE">
        <w:rPr>
          <w:lang w:val="vi-VN" w:bidi="vi-VN"/>
        </w:rPr>
        <w:t xml:space="preserve"> </w:t>
      </w:r>
      <w:sdt>
        <w:sdtPr>
          <w:rPr>
            <w:lang w:val="vi-VN"/>
          </w:rPr>
          <w:alias w:val="Chuyên ngành"/>
          <w:tag w:val="Chuyên ngành"/>
          <w:id w:val="848014"/>
          <w:placeholder>
            <w:docPart w:val="509AD9BBBB6F4D43B397DE448CB6A13F"/>
          </w:placeholder>
          <w:temporary/>
          <w:showingPlcHdr/>
          <w15:appearance w15:val="hidden"/>
        </w:sdtPr>
        <w:sdtEndPr/>
        <w:sdtContent>
          <w:r w:rsidR="0073077C" w:rsidRPr="00B604AE">
            <w:rPr>
              <w:lang w:val="vi-VN" w:bidi="vi-VN"/>
            </w:rPr>
            <w:t>chuyên ngành</w:t>
          </w:r>
        </w:sdtContent>
      </w:sdt>
      <w:r w:rsidR="0073077C" w:rsidRPr="00B604AE">
        <w:rPr>
          <w:lang w:val="vi-VN" w:bidi="vi-VN"/>
        </w:rPr>
        <w:t xml:space="preserve">, </w:t>
      </w:r>
      <w:proofErr w:type="spellStart"/>
      <w:r w:rsidR="0073077C" w:rsidRPr="00B604AE">
        <w:rPr>
          <w:lang w:val="vi-VN" w:bidi="vi-VN"/>
        </w:rPr>
        <w:t>cùng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với</w:t>
      </w:r>
      <w:proofErr w:type="spellEnd"/>
      <w:r w:rsidR="0073077C" w:rsidRPr="00B604AE">
        <w:rPr>
          <w:lang w:val="vi-VN" w:bidi="vi-VN"/>
        </w:rPr>
        <w:t xml:space="preserve"> kinh </w:t>
      </w:r>
      <w:proofErr w:type="spellStart"/>
      <w:r w:rsidR="0073077C" w:rsidRPr="00B604AE">
        <w:rPr>
          <w:lang w:val="vi-VN" w:bidi="vi-VN"/>
        </w:rPr>
        <w:t>nghiệm</w:t>
      </w:r>
      <w:proofErr w:type="spellEnd"/>
      <w:r w:rsidR="0073077C" w:rsidRPr="00B604AE">
        <w:rPr>
          <w:lang w:val="vi-VN" w:bidi="vi-VN"/>
        </w:rPr>
        <w:t xml:space="preserve"> chuyên môn, tôi </w:t>
      </w:r>
      <w:proofErr w:type="spellStart"/>
      <w:r w:rsidR="0073077C" w:rsidRPr="00B604AE">
        <w:rPr>
          <w:lang w:val="vi-VN" w:bidi="vi-VN"/>
        </w:rPr>
        <w:t>chính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là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một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ứng</w:t>
      </w:r>
      <w:proofErr w:type="spellEnd"/>
      <w:r w:rsidR="0073077C" w:rsidRPr="00B604AE">
        <w:rPr>
          <w:lang w:val="vi-VN" w:bidi="vi-VN"/>
        </w:rPr>
        <w:t xml:space="preserve"> viên </w:t>
      </w:r>
      <w:proofErr w:type="spellStart"/>
      <w:r w:rsidR="0073077C" w:rsidRPr="00B604AE">
        <w:rPr>
          <w:lang w:val="vi-VN" w:bidi="vi-VN"/>
        </w:rPr>
        <w:t>tuyệt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vời</w:t>
      </w:r>
      <w:proofErr w:type="spellEnd"/>
      <w:r w:rsidR="0073077C" w:rsidRPr="00B604AE">
        <w:rPr>
          <w:lang w:val="vi-VN" w:bidi="vi-VN"/>
        </w:rPr>
        <w:t xml:space="preserve"> cho </w:t>
      </w:r>
      <w:proofErr w:type="spellStart"/>
      <w:r w:rsidR="0073077C" w:rsidRPr="00B604AE">
        <w:rPr>
          <w:lang w:val="vi-VN" w:bidi="vi-VN"/>
        </w:rPr>
        <w:t>vị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trí</w:t>
      </w:r>
      <w:proofErr w:type="spellEnd"/>
      <w:r w:rsidR="0073077C" w:rsidRPr="00B604AE">
        <w:rPr>
          <w:lang w:val="vi-VN" w:bidi="vi-VN"/>
        </w:rPr>
        <w:t xml:space="preserve"> </w:t>
      </w:r>
      <w:proofErr w:type="spellStart"/>
      <w:r w:rsidR="0073077C" w:rsidRPr="00B604AE">
        <w:rPr>
          <w:lang w:val="vi-VN" w:bidi="vi-VN"/>
        </w:rPr>
        <w:t>này</w:t>
      </w:r>
      <w:proofErr w:type="spellEnd"/>
      <w:r w:rsidR="0073077C" w:rsidRPr="00B604AE">
        <w:rPr>
          <w:lang w:val="vi-VN" w:bidi="vi-VN"/>
        </w:rPr>
        <w:t>.</w:t>
      </w:r>
    </w:p>
    <w:p w14:paraId="6C8ED3BF" w14:textId="77777777" w:rsidR="0073077C" w:rsidRPr="00B604AE" w:rsidRDefault="0073077C" w:rsidP="001F5440">
      <w:pPr>
        <w:rPr>
          <w:lang w:val="vi-VN"/>
        </w:rPr>
      </w:pPr>
      <w:r w:rsidRPr="00B604AE">
        <w:rPr>
          <w:lang w:val="vi-VN" w:bidi="vi-VN"/>
        </w:rPr>
        <w:t xml:space="preserve">Như </w:t>
      </w:r>
      <w:proofErr w:type="spellStart"/>
      <w:r w:rsidRPr="00B604AE">
        <w:rPr>
          <w:lang w:val="vi-VN" w:bidi="vi-VN"/>
        </w:rPr>
        <w:t>quý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vị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có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thể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thấy</w:t>
      </w:r>
      <w:proofErr w:type="spellEnd"/>
      <w:r w:rsidRPr="00B604AE">
        <w:rPr>
          <w:lang w:val="vi-VN" w:bidi="vi-VN"/>
        </w:rPr>
        <w:t xml:space="preserve"> trong sơ </w:t>
      </w:r>
      <w:proofErr w:type="spellStart"/>
      <w:r w:rsidRPr="00B604AE">
        <w:rPr>
          <w:lang w:val="vi-VN" w:bidi="vi-VN"/>
        </w:rPr>
        <w:t>yếu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lý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lịch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đính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kèm</w:t>
      </w:r>
      <w:proofErr w:type="spellEnd"/>
      <w:r w:rsidRPr="00B604AE">
        <w:rPr>
          <w:lang w:val="vi-VN" w:bidi="vi-VN"/>
        </w:rPr>
        <w:t xml:space="preserve">, tôi </w:t>
      </w:r>
      <w:proofErr w:type="spellStart"/>
      <w:r w:rsidRPr="00B604AE">
        <w:rPr>
          <w:lang w:val="vi-VN" w:bidi="vi-VN"/>
        </w:rPr>
        <w:t>có</w:t>
      </w:r>
      <w:proofErr w:type="spellEnd"/>
      <w:r w:rsidRPr="00B604AE">
        <w:rPr>
          <w:lang w:val="vi-VN" w:bidi="vi-VN"/>
        </w:rPr>
        <w:t xml:space="preserve"> trên </w:t>
      </w:r>
      <w:sdt>
        <w:sdtPr>
          <w:rPr>
            <w:lang w:val="vi-VN"/>
          </w:rPr>
          <w:alias w:val="Số"/>
          <w:tag w:val="Số"/>
          <w:id w:val="848041"/>
          <w:placeholder>
            <w:docPart w:val="ED74054B17346142AD4171DDD486474F"/>
          </w:placeholder>
          <w:temporary/>
          <w:showingPlcHdr/>
          <w15:appearance w15:val="hidden"/>
        </w:sdtPr>
        <w:sdtEndPr/>
        <w:sdtContent>
          <w:r w:rsidRPr="00B604AE">
            <w:rPr>
              <w:lang w:val="vi-VN" w:bidi="vi-VN"/>
            </w:rPr>
            <w:t>số</w:t>
          </w:r>
        </w:sdtContent>
      </w:sdt>
      <w:r w:rsidRPr="00B604AE">
        <w:rPr>
          <w:lang w:val="vi-VN" w:bidi="vi-VN"/>
        </w:rPr>
        <w:t xml:space="preserve"> năm kinh </w:t>
      </w:r>
      <w:proofErr w:type="spellStart"/>
      <w:r w:rsidRPr="00B604AE">
        <w:rPr>
          <w:lang w:val="vi-VN" w:bidi="vi-VN"/>
        </w:rPr>
        <w:t>nghiệm</w:t>
      </w:r>
      <w:proofErr w:type="spellEnd"/>
      <w:r w:rsidRPr="00B604AE">
        <w:rPr>
          <w:lang w:val="vi-VN" w:bidi="vi-VN"/>
        </w:rPr>
        <w:t xml:space="preserve"> trong </w:t>
      </w:r>
      <w:proofErr w:type="spellStart"/>
      <w:r w:rsidRPr="00B604AE">
        <w:rPr>
          <w:lang w:val="vi-VN" w:bidi="vi-VN"/>
        </w:rPr>
        <w:t>lĩnh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vực</w:t>
      </w:r>
      <w:proofErr w:type="spellEnd"/>
      <w:r w:rsidRPr="00B604AE">
        <w:rPr>
          <w:lang w:val="vi-VN" w:bidi="vi-VN"/>
        </w:rPr>
        <w:t xml:space="preserve"> </w:t>
      </w:r>
      <w:sdt>
        <w:sdtPr>
          <w:rPr>
            <w:lang w:val="vi-VN"/>
          </w:rPr>
          <w:alias w:val="Lĩnh vực có kinh nghiệm"/>
          <w:tag w:val="Lĩnh vực có kinh nghiệm"/>
          <w:id w:val="848096"/>
          <w:placeholder>
            <w:docPart w:val="D9C0061C159E5E4FBF203A67F44E9983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Pr="00B604AE">
            <w:rPr>
              <w:lang w:val="vi-VN" w:bidi="vi-VN"/>
            </w:rPr>
            <w:t>lĩnh vực chuyên môn</w:t>
          </w:r>
        </w:sdtContent>
      </w:sdt>
      <w:r w:rsidRPr="00B604AE">
        <w:rPr>
          <w:lang w:val="vi-VN" w:bidi="vi-VN"/>
        </w:rPr>
        <w:t xml:space="preserve">. </w:t>
      </w:r>
      <w:proofErr w:type="spellStart"/>
      <w:r w:rsidRPr="00B604AE">
        <w:rPr>
          <w:lang w:val="vi-VN" w:bidi="vi-VN"/>
        </w:rPr>
        <w:t>Quý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vị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cũng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có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thể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thấy</w:t>
      </w:r>
      <w:proofErr w:type="spellEnd"/>
      <w:r w:rsidRPr="00B604AE">
        <w:rPr>
          <w:lang w:val="vi-VN" w:bidi="vi-VN"/>
        </w:rPr>
        <w:t xml:space="preserve"> trong sơ </w:t>
      </w:r>
      <w:proofErr w:type="spellStart"/>
      <w:r w:rsidRPr="00B604AE">
        <w:rPr>
          <w:lang w:val="vi-VN" w:bidi="vi-VN"/>
        </w:rPr>
        <w:t>yếu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lý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lịch</w:t>
      </w:r>
      <w:proofErr w:type="spellEnd"/>
      <w:r w:rsidRPr="00B604AE">
        <w:rPr>
          <w:lang w:val="vi-VN" w:bidi="vi-VN"/>
        </w:rPr>
        <w:t xml:space="preserve">, </w:t>
      </w:r>
      <w:proofErr w:type="spellStart"/>
      <w:r w:rsidRPr="00B604AE">
        <w:rPr>
          <w:lang w:val="vi-VN" w:bidi="vi-VN"/>
        </w:rPr>
        <w:t>nỗ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lực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làm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việc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tận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tụy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của</w:t>
      </w:r>
      <w:proofErr w:type="spellEnd"/>
      <w:r w:rsidRPr="00B604AE">
        <w:rPr>
          <w:lang w:val="vi-VN" w:bidi="vi-VN"/>
        </w:rPr>
        <w:t xml:space="preserve"> tôi liên </w:t>
      </w:r>
      <w:proofErr w:type="spellStart"/>
      <w:r w:rsidRPr="00B604AE">
        <w:rPr>
          <w:lang w:val="vi-VN" w:bidi="vi-VN"/>
        </w:rPr>
        <w:t>tục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được</w:t>
      </w:r>
      <w:proofErr w:type="spellEnd"/>
      <w:r w:rsidRPr="00B604AE">
        <w:rPr>
          <w:lang w:val="vi-VN" w:bidi="vi-VN"/>
        </w:rPr>
        <w:t xml:space="preserve"> công </w:t>
      </w:r>
      <w:proofErr w:type="spellStart"/>
      <w:r w:rsidRPr="00B604AE">
        <w:rPr>
          <w:lang w:val="vi-VN" w:bidi="vi-VN"/>
        </w:rPr>
        <w:t>nhận</w:t>
      </w:r>
      <w:proofErr w:type="spellEnd"/>
      <w:r w:rsidRPr="00B604AE">
        <w:rPr>
          <w:lang w:val="vi-VN" w:bidi="vi-VN"/>
        </w:rPr>
        <w:t xml:space="preserve"> thông qua </w:t>
      </w:r>
      <w:proofErr w:type="spellStart"/>
      <w:r w:rsidRPr="00B604AE">
        <w:rPr>
          <w:lang w:val="vi-VN" w:bidi="vi-VN"/>
        </w:rPr>
        <w:t>những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vị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trí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và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trách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nhiệm</w:t>
      </w:r>
      <w:proofErr w:type="spellEnd"/>
      <w:r w:rsidRPr="00B604AE">
        <w:rPr>
          <w:lang w:val="vi-VN" w:bidi="vi-VN"/>
        </w:rPr>
        <w:t xml:space="preserve"> cao hơn. </w:t>
      </w:r>
      <w:proofErr w:type="spellStart"/>
      <w:r w:rsidRPr="00B604AE">
        <w:rPr>
          <w:lang w:val="vi-VN" w:bidi="vi-VN"/>
        </w:rPr>
        <w:t>Sự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tưởng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thưởng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đó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đến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từ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chính</w:t>
      </w:r>
      <w:proofErr w:type="spellEnd"/>
      <w:r w:rsidRPr="00B604AE">
        <w:rPr>
          <w:lang w:val="vi-VN" w:bidi="vi-VN"/>
        </w:rPr>
        <w:t xml:space="preserve"> chuyên môn </w:t>
      </w:r>
      <w:proofErr w:type="spellStart"/>
      <w:r w:rsidRPr="00B604AE">
        <w:rPr>
          <w:lang w:val="vi-VN" w:bidi="vi-VN"/>
        </w:rPr>
        <w:t>của</w:t>
      </w:r>
      <w:proofErr w:type="spellEnd"/>
      <w:r w:rsidRPr="00B604AE">
        <w:rPr>
          <w:lang w:val="vi-VN" w:bidi="vi-VN"/>
        </w:rPr>
        <w:t xml:space="preserve"> tôi trong </w:t>
      </w:r>
      <w:sdt>
        <w:sdtPr>
          <w:rPr>
            <w:lang w:val="vi-VN"/>
          </w:rPr>
          <w:alias w:val="Lĩnh vực có kinh nghiệm"/>
          <w:tag w:val="Lĩnh vực có kinh nghiệm"/>
          <w:id w:val="848111"/>
          <w:placeholder>
            <w:docPart w:val="F977F26476354643B56DC7757A3B46DB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Pr="00B604AE">
            <w:rPr>
              <w:lang w:val="vi-VN" w:bidi="vi-VN"/>
            </w:rPr>
            <w:t>lĩnh vực chuyên môn</w:t>
          </w:r>
        </w:sdtContent>
      </w:sdt>
      <w:r w:rsidRPr="00B604AE">
        <w:rPr>
          <w:lang w:val="vi-VN" w:bidi="vi-VN"/>
        </w:rPr>
        <w:t xml:space="preserve">, cam </w:t>
      </w:r>
      <w:proofErr w:type="spellStart"/>
      <w:r w:rsidRPr="00B604AE">
        <w:rPr>
          <w:lang w:val="vi-VN" w:bidi="vi-VN"/>
        </w:rPr>
        <w:t>kết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của</w:t>
      </w:r>
      <w:proofErr w:type="spellEnd"/>
      <w:r w:rsidRPr="00B604AE">
        <w:rPr>
          <w:lang w:val="vi-VN" w:bidi="vi-VN"/>
        </w:rPr>
        <w:t xml:space="preserve"> tôi </w:t>
      </w:r>
      <w:proofErr w:type="spellStart"/>
      <w:r w:rsidRPr="00B604AE">
        <w:rPr>
          <w:lang w:val="vi-VN" w:bidi="vi-VN"/>
        </w:rPr>
        <w:t>về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sự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xuất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sắc</w:t>
      </w:r>
      <w:proofErr w:type="spellEnd"/>
      <w:r w:rsidRPr="00B604AE">
        <w:rPr>
          <w:lang w:val="vi-VN" w:bidi="vi-VN"/>
        </w:rPr>
        <w:t xml:space="preserve"> ở </w:t>
      </w:r>
      <w:proofErr w:type="spellStart"/>
      <w:r w:rsidRPr="00B604AE">
        <w:rPr>
          <w:lang w:val="vi-VN" w:bidi="vi-VN"/>
        </w:rPr>
        <w:t>cả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mặt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cá</w:t>
      </w:r>
      <w:proofErr w:type="spellEnd"/>
      <w:r w:rsidRPr="00B604AE">
        <w:rPr>
          <w:lang w:val="vi-VN" w:bidi="vi-VN"/>
        </w:rPr>
        <w:t xml:space="preserve"> nhân </w:t>
      </w:r>
      <w:proofErr w:type="spellStart"/>
      <w:r w:rsidRPr="00B604AE">
        <w:rPr>
          <w:lang w:val="vi-VN" w:bidi="vi-VN"/>
        </w:rPr>
        <w:t>lẫn</w:t>
      </w:r>
      <w:proofErr w:type="spellEnd"/>
      <w:r w:rsidRPr="00B604AE">
        <w:rPr>
          <w:lang w:val="vi-VN" w:bidi="vi-VN"/>
        </w:rPr>
        <w:t xml:space="preserve"> chuyên môn </w:t>
      </w:r>
      <w:proofErr w:type="spellStart"/>
      <w:r w:rsidRPr="00B604AE">
        <w:rPr>
          <w:lang w:val="vi-VN" w:bidi="vi-VN"/>
        </w:rPr>
        <w:t>cũng</w:t>
      </w:r>
      <w:proofErr w:type="spellEnd"/>
      <w:r w:rsidRPr="00B604AE">
        <w:rPr>
          <w:lang w:val="vi-VN" w:bidi="vi-VN"/>
        </w:rPr>
        <w:t xml:space="preserve"> như </w:t>
      </w:r>
      <w:proofErr w:type="spellStart"/>
      <w:r w:rsidRPr="00B604AE">
        <w:rPr>
          <w:lang w:val="vi-VN" w:bidi="vi-VN"/>
        </w:rPr>
        <w:t>kỹ</w:t>
      </w:r>
      <w:proofErr w:type="spellEnd"/>
      <w:r w:rsidRPr="00B604AE">
        <w:rPr>
          <w:lang w:val="vi-VN" w:bidi="vi-VN"/>
        </w:rPr>
        <w:t xml:space="preserve"> năng </w:t>
      </w:r>
      <w:proofErr w:type="spellStart"/>
      <w:r w:rsidRPr="00B604AE">
        <w:rPr>
          <w:lang w:val="vi-VN" w:bidi="vi-VN"/>
        </w:rPr>
        <w:t>viết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và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nói</w:t>
      </w:r>
      <w:proofErr w:type="spellEnd"/>
      <w:r w:rsidRPr="00B604AE">
        <w:rPr>
          <w:lang w:val="vi-VN" w:bidi="vi-VN"/>
        </w:rPr>
        <w:t xml:space="preserve"> ưu </w:t>
      </w:r>
      <w:proofErr w:type="spellStart"/>
      <w:r w:rsidRPr="00B604AE">
        <w:rPr>
          <w:lang w:val="vi-VN" w:bidi="vi-VN"/>
        </w:rPr>
        <w:t>tú</w:t>
      </w:r>
      <w:proofErr w:type="spellEnd"/>
      <w:r w:rsidRPr="00B604AE">
        <w:rPr>
          <w:lang w:val="vi-VN" w:bidi="vi-VN"/>
        </w:rPr>
        <w:t>.</w:t>
      </w:r>
    </w:p>
    <w:p w14:paraId="3E5E2878" w14:textId="77777777" w:rsidR="0073077C" w:rsidRPr="00B604AE" w:rsidRDefault="0073077C" w:rsidP="001F5440">
      <w:pPr>
        <w:rPr>
          <w:lang w:val="vi-VN"/>
        </w:rPr>
      </w:pPr>
      <w:proofErr w:type="spellStart"/>
      <w:r w:rsidRPr="00B604AE">
        <w:rPr>
          <w:lang w:val="vi-VN" w:bidi="vi-VN"/>
        </w:rPr>
        <w:t>Nếu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quý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vị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có</w:t>
      </w:r>
      <w:proofErr w:type="spellEnd"/>
      <w:r w:rsidRPr="00B604AE">
        <w:rPr>
          <w:lang w:val="vi-VN" w:bidi="vi-VN"/>
        </w:rPr>
        <w:t xml:space="preserve"> câu </w:t>
      </w:r>
      <w:proofErr w:type="spellStart"/>
      <w:r w:rsidRPr="00B604AE">
        <w:rPr>
          <w:lang w:val="vi-VN" w:bidi="vi-VN"/>
        </w:rPr>
        <w:t>hỏi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hoặc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muốn</w:t>
      </w:r>
      <w:proofErr w:type="spellEnd"/>
      <w:r w:rsidRPr="00B604AE">
        <w:rPr>
          <w:lang w:val="vi-VN" w:bidi="vi-VN"/>
        </w:rPr>
        <w:t xml:space="preserve"> lên </w:t>
      </w:r>
      <w:proofErr w:type="spellStart"/>
      <w:r w:rsidRPr="00B604AE">
        <w:rPr>
          <w:lang w:val="vi-VN" w:bidi="vi-VN"/>
        </w:rPr>
        <w:t>lịch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phỏng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vấn</w:t>
      </w:r>
      <w:proofErr w:type="spellEnd"/>
      <w:r w:rsidRPr="00B604AE">
        <w:rPr>
          <w:lang w:val="vi-VN" w:bidi="vi-VN"/>
        </w:rPr>
        <w:t xml:space="preserve">, vui </w:t>
      </w:r>
      <w:proofErr w:type="spellStart"/>
      <w:r w:rsidRPr="00B604AE">
        <w:rPr>
          <w:lang w:val="vi-VN" w:bidi="vi-VN"/>
        </w:rPr>
        <w:t>lòng</w:t>
      </w:r>
      <w:proofErr w:type="spellEnd"/>
      <w:r w:rsidRPr="00B604AE">
        <w:rPr>
          <w:lang w:val="vi-VN" w:bidi="vi-VN"/>
        </w:rPr>
        <w:t xml:space="preserve"> liên </w:t>
      </w:r>
      <w:proofErr w:type="spellStart"/>
      <w:r w:rsidRPr="00B604AE">
        <w:rPr>
          <w:lang w:val="vi-VN" w:bidi="vi-VN"/>
        </w:rPr>
        <w:t>hệ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với</w:t>
      </w:r>
      <w:proofErr w:type="spellEnd"/>
      <w:r w:rsidRPr="00B604AE">
        <w:rPr>
          <w:lang w:val="vi-VN" w:bidi="vi-VN"/>
        </w:rPr>
        <w:t xml:space="preserve"> tôi theo </w:t>
      </w:r>
      <w:proofErr w:type="spellStart"/>
      <w:r w:rsidRPr="00B604AE">
        <w:rPr>
          <w:lang w:val="vi-VN" w:bidi="vi-VN"/>
        </w:rPr>
        <w:t>số</w:t>
      </w:r>
      <w:proofErr w:type="spellEnd"/>
      <w:r w:rsidRPr="00B604AE">
        <w:rPr>
          <w:lang w:val="vi-VN" w:bidi="vi-VN"/>
        </w:rPr>
        <w:t xml:space="preserve"> </w:t>
      </w:r>
      <w:sdt>
        <w:sdtPr>
          <w:rPr>
            <w:lang w:val="vi-VN"/>
          </w:rPr>
          <w:alias w:val="Điện thoại"/>
          <w:tag w:val="Điện thoại"/>
          <w:id w:val="848131"/>
          <w:placeholder>
            <w:docPart w:val="E6EF4199189FC141BE5DC7D7BF1D7A03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Pr="00B604AE">
            <w:rPr>
              <w:lang w:val="vi-VN" w:bidi="vi-VN"/>
            </w:rPr>
            <w:t>điện thoại</w:t>
          </w:r>
        </w:sdtContent>
      </w:sdt>
      <w:r w:rsidRPr="00B604AE">
        <w:rPr>
          <w:lang w:val="vi-VN" w:bidi="vi-VN"/>
        </w:rPr>
        <w:t xml:space="preserve">. Tôi </w:t>
      </w:r>
      <w:proofErr w:type="spellStart"/>
      <w:r w:rsidRPr="00B604AE">
        <w:rPr>
          <w:lang w:val="vi-VN" w:bidi="vi-VN"/>
        </w:rPr>
        <w:t>rất</w:t>
      </w:r>
      <w:proofErr w:type="spellEnd"/>
      <w:r w:rsidRPr="00B604AE">
        <w:rPr>
          <w:lang w:val="vi-VN" w:bidi="vi-VN"/>
        </w:rPr>
        <w:t xml:space="preserve"> mong </w:t>
      </w:r>
      <w:proofErr w:type="spellStart"/>
      <w:r w:rsidRPr="00B604AE">
        <w:rPr>
          <w:lang w:val="vi-VN" w:bidi="vi-VN"/>
        </w:rPr>
        <w:t>được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gặp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gỡ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quý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vị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để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thảo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luận</w:t>
      </w:r>
      <w:proofErr w:type="spellEnd"/>
      <w:r w:rsidRPr="00B604AE">
        <w:rPr>
          <w:lang w:val="vi-VN" w:bidi="vi-VN"/>
        </w:rPr>
        <w:t xml:space="preserve"> thêm </w:t>
      </w:r>
      <w:proofErr w:type="spellStart"/>
      <w:r w:rsidRPr="00B604AE">
        <w:rPr>
          <w:lang w:val="vi-VN" w:bidi="vi-VN"/>
        </w:rPr>
        <w:t>về</w:t>
      </w:r>
      <w:proofErr w:type="spellEnd"/>
      <w:r w:rsidRPr="00B604AE">
        <w:rPr>
          <w:lang w:val="vi-VN" w:bidi="vi-VN"/>
        </w:rPr>
        <w:t xml:space="preserve"> cơ </w:t>
      </w:r>
      <w:proofErr w:type="spellStart"/>
      <w:r w:rsidRPr="00B604AE">
        <w:rPr>
          <w:lang w:val="vi-VN" w:bidi="vi-VN"/>
        </w:rPr>
        <w:t>hội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nghề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nghiệp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với</w:t>
      </w:r>
      <w:proofErr w:type="spellEnd"/>
      <w:r w:rsidRPr="00B604AE">
        <w:rPr>
          <w:lang w:val="vi-VN" w:bidi="vi-VN"/>
        </w:rPr>
        <w:t xml:space="preserve"> </w:t>
      </w:r>
      <w:sdt>
        <w:sdtPr>
          <w:rPr>
            <w:lang w:val="vi-VN"/>
          </w:rPr>
          <w:alias w:val="Công ty"/>
          <w:tag w:val="Công ty"/>
          <w:id w:val="848112"/>
          <w:placeholder>
            <w:docPart w:val="948F98A224B6BC43B0174AADAA4DB349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Pr="00B604AE">
            <w:rPr>
              <w:lang w:val="vi-VN" w:bidi="vi-VN"/>
            </w:rPr>
            <w:t>Tên công ty</w:t>
          </w:r>
        </w:sdtContent>
      </w:sdt>
      <w:r w:rsidRPr="00B604AE">
        <w:rPr>
          <w:lang w:val="vi-VN" w:bidi="vi-VN"/>
        </w:rPr>
        <w:t>.</w:t>
      </w:r>
    </w:p>
    <w:p w14:paraId="3D435497" w14:textId="77777777" w:rsidR="0073077C" w:rsidRPr="00B604AE" w:rsidRDefault="0073077C" w:rsidP="0073077C">
      <w:pPr>
        <w:pStyle w:val="ong"/>
        <w:rPr>
          <w:lang w:val="vi-VN"/>
        </w:rPr>
      </w:pPr>
      <w:r w:rsidRPr="00B604AE">
        <w:rPr>
          <w:lang w:val="vi-VN" w:bidi="vi-VN"/>
        </w:rPr>
        <w:t xml:space="preserve">Trân </w:t>
      </w:r>
      <w:proofErr w:type="spellStart"/>
      <w:r w:rsidRPr="00B604AE">
        <w:rPr>
          <w:lang w:val="vi-VN" w:bidi="vi-VN"/>
        </w:rPr>
        <w:t>trọng</w:t>
      </w:r>
      <w:proofErr w:type="spellEnd"/>
      <w:r w:rsidRPr="00B604AE">
        <w:rPr>
          <w:lang w:val="vi-VN" w:bidi="vi-VN"/>
        </w:rPr>
        <w:t>,</w:t>
      </w:r>
    </w:p>
    <w:sdt>
      <w:sdtPr>
        <w:rPr>
          <w:lang w:val="vi-VN"/>
        </w:rPr>
        <w:alias w:val="Tên"/>
        <w:tag w:val="Tên"/>
        <w:id w:val="848132"/>
        <w:placeholder>
          <w:docPart w:val="9C7EFD279DB3ED44B9147F04429A6A8E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5B110C41" w14:textId="77777777" w:rsidR="0073077C" w:rsidRPr="00B604AE" w:rsidRDefault="007930F5" w:rsidP="0073077C">
          <w:pPr>
            <w:pStyle w:val="Chky"/>
            <w:rPr>
              <w:lang w:val="vi-VN"/>
            </w:rPr>
          </w:pPr>
          <w:r w:rsidRPr="00B604AE">
            <w:rPr>
              <w:lang w:val="vi-VN" w:bidi="vi-VN"/>
            </w:rPr>
            <w:t>Tên bạn</w:t>
          </w:r>
        </w:p>
      </w:sdtContent>
    </w:sdt>
    <w:p w14:paraId="38100CEE" w14:textId="77777777" w:rsidR="0073077C" w:rsidRPr="00B604AE" w:rsidRDefault="0073077C">
      <w:pPr>
        <w:rPr>
          <w:lang w:val="vi-VN"/>
        </w:rPr>
      </w:pPr>
      <w:proofErr w:type="spellStart"/>
      <w:r w:rsidRPr="00B604AE">
        <w:rPr>
          <w:lang w:val="vi-VN" w:bidi="vi-VN"/>
        </w:rPr>
        <w:t>Tài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liệu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đính</w:t>
      </w:r>
      <w:proofErr w:type="spellEnd"/>
      <w:r w:rsidRPr="00B604AE">
        <w:rPr>
          <w:lang w:val="vi-VN" w:bidi="vi-VN"/>
        </w:rPr>
        <w:t xml:space="preserve"> </w:t>
      </w:r>
      <w:proofErr w:type="spellStart"/>
      <w:r w:rsidRPr="00B604AE">
        <w:rPr>
          <w:lang w:val="vi-VN" w:bidi="vi-VN"/>
        </w:rPr>
        <w:t>kèm</w:t>
      </w:r>
      <w:proofErr w:type="spellEnd"/>
    </w:p>
    <w:sectPr w:rsidR="0073077C" w:rsidRPr="00B604AE" w:rsidSect="00B604AE">
      <w:headerReference w:type="default" r:id="rId11"/>
      <w:pgSz w:w="11906" w:h="16838" w:code="9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19BC6" w14:textId="77777777" w:rsidR="000F1229" w:rsidRDefault="000F1229">
      <w:r>
        <w:separator/>
      </w:r>
    </w:p>
  </w:endnote>
  <w:endnote w:type="continuationSeparator" w:id="0">
    <w:p w14:paraId="075CA5F6" w14:textId="77777777" w:rsidR="000F1229" w:rsidRDefault="000F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621CE" w14:textId="77777777" w:rsidR="000F1229" w:rsidRDefault="000F1229">
      <w:r>
        <w:separator/>
      </w:r>
    </w:p>
  </w:footnote>
  <w:footnote w:type="continuationSeparator" w:id="0">
    <w:p w14:paraId="0F926397" w14:textId="77777777" w:rsidR="000F1229" w:rsidRDefault="000F1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ên"/>
      <w:tag w:val="Tên"/>
      <w:id w:val="-249427150"/>
      <w:placeholder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1E905EFD" w14:textId="77777777" w:rsidR="0073077C" w:rsidRDefault="00B604AE" w:rsidP="0073077C">
        <w:pPr>
          <w:pStyle w:val="utrang"/>
        </w:pPr>
        <w:r>
          <w:rPr>
            <w:lang w:val="vi-VN" w:bidi="vi-VN"/>
          </w:rPr>
          <w:t>Tên Người nhận</w:t>
        </w:r>
      </w:p>
    </w:sdtContent>
  </w:sdt>
  <w:sdt>
    <w:sdtPr>
      <w:alias w:val="Ngày"/>
      <w:tag w:val="Ngày tháng"/>
      <w:id w:val="848142"/>
      <w:placeholder/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2398E28F" w14:textId="77777777" w:rsidR="0073077C" w:rsidRDefault="0073077C" w:rsidP="0073077C">
        <w:pPr>
          <w:pStyle w:val="utrang"/>
        </w:pPr>
        <w:r>
          <w:rPr>
            <w:lang w:val="vi-VN" w:bidi="vi-VN"/>
          </w:rPr>
          <w:t>Ngày</w:t>
        </w:r>
      </w:p>
    </w:sdtContent>
  </w:sdt>
  <w:p w14:paraId="3B3848D6" w14:textId="77777777" w:rsidR="00556ED3" w:rsidRDefault="00D5045F">
    <w:pPr>
      <w:pStyle w:val="utrang"/>
    </w:pPr>
    <w:r>
      <w:rPr>
        <w:lang w:val="vi-VN" w:bidi="vi-VN"/>
      </w:rPr>
      <w:t xml:space="preserve">Trang </w:t>
    </w:r>
    <w:r>
      <w:rPr>
        <w:lang w:val="vi-VN" w:bidi="vi-VN"/>
      </w:rPr>
      <w:fldChar w:fldCharType="begin"/>
    </w:r>
    <w:r>
      <w:rPr>
        <w:lang w:val="vi-VN" w:bidi="vi-VN"/>
      </w:rPr>
      <w:instrText xml:space="preserve"> PAGE   \* MERGEFORMAT </w:instrText>
    </w:r>
    <w:r>
      <w:rPr>
        <w:lang w:val="vi-VN" w:bidi="vi-VN"/>
      </w:rPr>
      <w:fldChar w:fldCharType="separate"/>
    </w:r>
    <w:r w:rsidR="00CF78DF">
      <w:rPr>
        <w:noProof/>
        <w:lang w:val="vi-VN" w:bidi="vi-VN"/>
      </w:rPr>
      <w:t>2</w:t>
    </w:r>
    <w:r>
      <w:rPr>
        <w:noProof/>
        <w:lang w:val="vi-VN" w:bidi="vi-V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9449180">
    <w:abstractNumId w:val="10"/>
  </w:num>
  <w:num w:numId="2" w16cid:durableId="223415660">
    <w:abstractNumId w:val="11"/>
  </w:num>
  <w:num w:numId="3" w16cid:durableId="1268389978">
    <w:abstractNumId w:val="9"/>
  </w:num>
  <w:num w:numId="4" w16cid:durableId="382408205">
    <w:abstractNumId w:val="7"/>
  </w:num>
  <w:num w:numId="5" w16cid:durableId="552421687">
    <w:abstractNumId w:val="6"/>
  </w:num>
  <w:num w:numId="6" w16cid:durableId="260988288">
    <w:abstractNumId w:val="5"/>
  </w:num>
  <w:num w:numId="7" w16cid:durableId="1057817592">
    <w:abstractNumId w:val="4"/>
  </w:num>
  <w:num w:numId="8" w16cid:durableId="1407023669">
    <w:abstractNumId w:val="8"/>
  </w:num>
  <w:num w:numId="9" w16cid:durableId="491988493">
    <w:abstractNumId w:val="3"/>
  </w:num>
  <w:num w:numId="10" w16cid:durableId="566915262">
    <w:abstractNumId w:val="2"/>
  </w:num>
  <w:num w:numId="11" w16cid:durableId="1081101345">
    <w:abstractNumId w:val="1"/>
  </w:num>
  <w:num w:numId="12" w16cid:durableId="2077967804">
    <w:abstractNumId w:val="0"/>
  </w:num>
  <w:num w:numId="13" w16cid:durableId="142355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removePersonalInformation/>
  <w:removeDateAndTime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29"/>
    <w:rsid w:val="000F1229"/>
    <w:rsid w:val="00121E60"/>
    <w:rsid w:val="001F5440"/>
    <w:rsid w:val="00260730"/>
    <w:rsid w:val="00342557"/>
    <w:rsid w:val="003D4B68"/>
    <w:rsid w:val="004250CF"/>
    <w:rsid w:val="00470F6C"/>
    <w:rsid w:val="00556ED3"/>
    <w:rsid w:val="006A3718"/>
    <w:rsid w:val="0073077C"/>
    <w:rsid w:val="007930F5"/>
    <w:rsid w:val="00796908"/>
    <w:rsid w:val="00805C12"/>
    <w:rsid w:val="0085425B"/>
    <w:rsid w:val="00873D97"/>
    <w:rsid w:val="008E1A2C"/>
    <w:rsid w:val="00971BA0"/>
    <w:rsid w:val="009B5B37"/>
    <w:rsid w:val="00A40455"/>
    <w:rsid w:val="00B604AE"/>
    <w:rsid w:val="00C3466E"/>
    <w:rsid w:val="00CF78DF"/>
    <w:rsid w:val="00D5045F"/>
    <w:rsid w:val="00DB60E7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E032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vi-VN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1F5440"/>
  </w:style>
  <w:style w:type="paragraph" w:styleId="u1">
    <w:name w:val="heading 1"/>
    <w:basedOn w:val="Binhthng"/>
    <w:next w:val="Binhthng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semiHidden/>
    <w:rPr>
      <w:rFonts w:cs="Tahoma"/>
      <w:sz w:val="16"/>
      <w:szCs w:val="16"/>
    </w:rPr>
  </w:style>
  <w:style w:type="table" w:styleId="LiBang">
    <w:name w:val="Table Grid"/>
    <w:basedOn w:val="BangThngthng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">
    <w:name w:val="Nội dung"/>
    <w:basedOn w:val="Binhthng"/>
    <w:link w:val="Kttrongphnnidung"/>
    <w:semiHidden/>
    <w:unhideWhenUsed/>
    <w:pPr>
      <w:spacing w:after="200"/>
    </w:pPr>
  </w:style>
  <w:style w:type="paragraph" w:customStyle="1" w:styleId="ach">
    <w:name w:val="Địa chỉ"/>
    <w:basedOn w:val="Binhthng"/>
    <w:uiPriority w:val="1"/>
    <w:qFormat/>
    <w:pPr>
      <w:spacing w:after="0" w:line="240" w:lineRule="auto"/>
    </w:pPr>
  </w:style>
  <w:style w:type="paragraph" w:styleId="Lichao">
    <w:name w:val="Salutation"/>
    <w:basedOn w:val="Binhthng"/>
    <w:next w:val="Binhthng"/>
    <w:link w:val="LichaoChar"/>
    <w:uiPriority w:val="3"/>
    <w:qFormat/>
    <w:pPr>
      <w:spacing w:before="400" w:after="200"/>
    </w:pPr>
  </w:style>
  <w:style w:type="paragraph" w:styleId="ong">
    <w:name w:val="Closing"/>
    <w:basedOn w:val="Binhthng"/>
    <w:next w:val="Chky"/>
    <w:link w:val="ongChar"/>
    <w:uiPriority w:val="4"/>
    <w:qFormat/>
    <w:pPr>
      <w:spacing w:before="400" w:after="1000"/>
    </w:pPr>
  </w:style>
  <w:style w:type="paragraph" w:styleId="Chky">
    <w:name w:val="Signature"/>
    <w:basedOn w:val="Binhthng"/>
    <w:link w:val="ChkyChar"/>
    <w:uiPriority w:val="4"/>
    <w:qFormat/>
  </w:style>
  <w:style w:type="paragraph" w:styleId="utrang">
    <w:name w:val="header"/>
    <w:basedOn w:val="Binhthng"/>
    <w:link w:val="utrangChar"/>
    <w:uiPriority w:val="99"/>
    <w:unhideWhenUsed/>
    <w:pPr>
      <w:contextualSpacing/>
    </w:pPr>
  </w:style>
  <w:style w:type="character" w:customStyle="1" w:styleId="Kttrongphnnidung">
    <w:name w:val="Ký tự trong phần nội dung"/>
    <w:basedOn w:val="Phngmcinhcuaoanvn"/>
    <w:link w:val="Nidung"/>
    <w:semiHidden/>
    <w:rPr>
      <w:rFonts w:asciiTheme="minorHAnsi" w:hAnsiTheme="minorHAnsi"/>
      <w:spacing w:val="4"/>
      <w:sz w:val="17"/>
      <w:szCs w:val="18"/>
    </w:rPr>
  </w:style>
  <w:style w:type="character" w:customStyle="1" w:styleId="utrangChar">
    <w:name w:val="Đầu trang Char"/>
    <w:basedOn w:val="Phngmcinhcuaoanvn"/>
    <w:link w:val="utrang"/>
    <w:uiPriority w:val="99"/>
    <w:rsid w:val="0085425B"/>
  </w:style>
  <w:style w:type="character" w:customStyle="1" w:styleId="LichaoChar">
    <w:name w:val="Lời chào Char"/>
    <w:basedOn w:val="Phngmcinhcuaoanvn"/>
    <w:link w:val="Lichao"/>
    <w:uiPriority w:val="3"/>
    <w:rsid w:val="0085425B"/>
  </w:style>
  <w:style w:type="paragraph" w:styleId="Ngaythang">
    <w:name w:val="Date"/>
    <w:basedOn w:val="Binhthng"/>
    <w:next w:val="ach"/>
    <w:link w:val="NgaythangChar"/>
    <w:uiPriority w:val="2"/>
    <w:qFormat/>
    <w:rsid w:val="009B5B37"/>
    <w:pPr>
      <w:spacing w:before="240"/>
    </w:pPr>
  </w:style>
  <w:style w:type="character" w:customStyle="1" w:styleId="NgaythangChar">
    <w:name w:val="Ngày tháng Char"/>
    <w:basedOn w:val="Phngmcinhcuaoanvn"/>
    <w:link w:val="Ngaythang"/>
    <w:uiPriority w:val="2"/>
    <w:rsid w:val="009B5B37"/>
  </w:style>
  <w:style w:type="character" w:customStyle="1" w:styleId="ongChar">
    <w:name w:val="Đóng Char"/>
    <w:basedOn w:val="Phngmcinhcuaoanvn"/>
    <w:link w:val="ong"/>
    <w:uiPriority w:val="4"/>
    <w:rsid w:val="008E1A2C"/>
  </w:style>
  <w:style w:type="character" w:customStyle="1" w:styleId="ChkyChar">
    <w:name w:val="Chữ ký Char"/>
    <w:basedOn w:val="Phngmcinhcuaoanvn"/>
    <w:link w:val="Chky"/>
    <w:uiPriority w:val="4"/>
    <w:rsid w:val="0085425B"/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Chntrang">
    <w:name w:val="footer"/>
    <w:basedOn w:val="Binhthng"/>
    <w:link w:val="ChntrangChar"/>
    <w:uiPriority w:val="99"/>
    <w:unhideWhenUsed/>
    <w:rsid w:val="00342557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4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Ff69660e7-7b66-4c7e-b03e-3af5ca41e328c814e81e-ca7f3c23ba9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D8721FD0952B43BF4D3FB5E6847C2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6DF58F2-53FE-D541-862A-3C9615C41E17}"/>
      </w:docPartPr>
      <w:docPartBody>
        <w:p w:rsidR="00850F06" w:rsidRDefault="00850F06">
          <w:pPr>
            <w:pStyle w:val="81D8721FD0952B43BF4D3FB5E6847C24"/>
          </w:pPr>
          <w:r w:rsidRPr="00B604AE">
            <w:rPr>
              <w:lang w:bidi="vi-VN"/>
            </w:rPr>
            <w:t>Tên b</w:t>
          </w:r>
          <w:r w:rsidRPr="00B604AE">
            <w:rPr>
              <w:lang w:bidi="vi-VN"/>
            </w:rPr>
            <w:t>ạ</w:t>
          </w:r>
          <w:r w:rsidRPr="00B604AE">
            <w:rPr>
              <w:lang w:bidi="vi-VN"/>
            </w:rPr>
            <w:t>n</w:t>
          </w:r>
        </w:p>
      </w:docPartBody>
    </w:docPart>
    <w:docPart>
      <w:docPartPr>
        <w:name w:val="A8760F926EF8DC4689D054BC168941E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F5AB741-A9F8-054C-8164-E70AD389EAE0}"/>
      </w:docPartPr>
      <w:docPartBody>
        <w:p w:rsidR="00850F06" w:rsidRDefault="00850F06">
          <w:pPr>
            <w:pStyle w:val="A8760F926EF8DC4689D054BC168941E6"/>
          </w:pPr>
          <w:r w:rsidRPr="00B604AE">
            <w:rPr>
              <w:lang w:bidi="vi-VN"/>
            </w:rPr>
            <w:t>Đ</w:t>
          </w:r>
          <w:r w:rsidRPr="00B604AE">
            <w:rPr>
              <w:lang w:bidi="vi-VN"/>
            </w:rPr>
            <w:t>ị</w:t>
          </w:r>
          <w:r w:rsidRPr="00B604AE">
            <w:rPr>
              <w:lang w:bidi="vi-VN"/>
            </w:rPr>
            <w:t>a ch</w:t>
          </w:r>
          <w:r w:rsidRPr="00B604AE">
            <w:rPr>
              <w:lang w:bidi="vi-VN"/>
            </w:rPr>
            <w:t>ỉ</w:t>
          </w:r>
          <w:r w:rsidRPr="00B604AE">
            <w:rPr>
              <w:lang w:bidi="vi-VN"/>
            </w:rPr>
            <w:t xml:space="preserve"> Đư</w:t>
          </w:r>
          <w:r w:rsidRPr="00B604AE">
            <w:rPr>
              <w:lang w:bidi="vi-VN"/>
            </w:rPr>
            <w:t>ờ</w:t>
          </w:r>
          <w:r w:rsidRPr="00B604AE">
            <w:rPr>
              <w:lang w:bidi="vi-VN"/>
            </w:rPr>
            <w:t>ng</w:t>
          </w:r>
          <w:r w:rsidRPr="00B604AE">
            <w:rPr>
              <w:lang w:bidi="vi-VN"/>
            </w:rPr>
            <w:br/>
            <w:t>Thành phố, ti</w:t>
          </w:r>
          <w:r w:rsidRPr="00B604AE">
            <w:rPr>
              <w:lang w:bidi="vi-VN"/>
            </w:rPr>
            <w:t>ể</w:t>
          </w:r>
          <w:r w:rsidRPr="00B604AE">
            <w:rPr>
              <w:lang w:bidi="vi-VN"/>
            </w:rPr>
            <w:t>u bang, mã ZIP</w:t>
          </w:r>
        </w:p>
      </w:docPartBody>
    </w:docPart>
    <w:docPart>
      <w:docPartPr>
        <w:name w:val="A209C6AD0F7641408EDF117866B4ED9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ABA1C55-2B04-164C-B134-2FA7C12AA68D}"/>
      </w:docPartPr>
      <w:docPartBody>
        <w:p w:rsidR="00850F06" w:rsidRDefault="00850F06">
          <w:pPr>
            <w:pStyle w:val="A209C6AD0F7641408EDF117866B4ED9A"/>
          </w:pPr>
          <w:r w:rsidRPr="00B604AE">
            <w:rPr>
              <w:lang w:bidi="vi-VN"/>
            </w:rPr>
            <w:t>Đi</w:t>
          </w:r>
          <w:r w:rsidRPr="00B604AE">
            <w:rPr>
              <w:lang w:bidi="vi-VN"/>
            </w:rPr>
            <w:t>ệ</w:t>
          </w:r>
          <w:r w:rsidRPr="00B604AE">
            <w:rPr>
              <w:lang w:bidi="vi-VN"/>
            </w:rPr>
            <w:t>n tho</w:t>
          </w:r>
          <w:r w:rsidRPr="00B604AE">
            <w:rPr>
              <w:lang w:bidi="vi-VN"/>
            </w:rPr>
            <w:t>ạ</w:t>
          </w:r>
          <w:r w:rsidRPr="00B604AE">
            <w:rPr>
              <w:lang w:bidi="vi-VN"/>
            </w:rPr>
            <w:t>i</w:t>
          </w:r>
        </w:p>
      </w:docPartBody>
    </w:docPart>
    <w:docPart>
      <w:docPartPr>
        <w:name w:val="64478F764DC34D4EBECFC99396D2345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80A5AC1-E024-5E40-8A66-0B6D761AF267}"/>
      </w:docPartPr>
      <w:docPartBody>
        <w:p w:rsidR="00850F06" w:rsidRDefault="00850F06">
          <w:pPr>
            <w:pStyle w:val="64478F764DC34D4EBECFC99396D2345E"/>
          </w:pPr>
          <w:r w:rsidRPr="00B604AE">
            <w:rPr>
              <w:lang w:bidi="vi-VN"/>
            </w:rPr>
            <w:t>Email</w:t>
          </w:r>
        </w:p>
      </w:docPartBody>
    </w:docPart>
    <w:docPart>
      <w:docPartPr>
        <w:name w:val="B38EA80968154F449AB9EAFE181B4C6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1CB6E31-8DF8-844E-9A9E-FE333E0CF293}"/>
      </w:docPartPr>
      <w:docPartBody>
        <w:p w:rsidR="00850F06" w:rsidRDefault="00850F06">
          <w:pPr>
            <w:pStyle w:val="B38EA80968154F449AB9EAFE181B4C68"/>
          </w:pPr>
          <w:r w:rsidRPr="00B604AE">
            <w:rPr>
              <w:lang w:bidi="vi-VN"/>
            </w:rPr>
            <w:t>Ngày</w:t>
          </w:r>
        </w:p>
      </w:docPartBody>
    </w:docPart>
    <w:docPart>
      <w:docPartPr>
        <w:name w:val="CCDA3B68E6572841B216391861DD6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7F7211D-294D-D94A-8BFD-084947E750B2}"/>
      </w:docPartPr>
      <w:docPartBody>
        <w:p w:rsidR="00850F06" w:rsidRDefault="00850F06">
          <w:pPr>
            <w:pStyle w:val="CCDA3B68E6572841B216391861DD63B4"/>
          </w:pPr>
          <w:r w:rsidRPr="00B604AE">
            <w:rPr>
              <w:lang w:bidi="vi-VN"/>
            </w:rPr>
            <w:t>Tên Ngư</w:t>
          </w:r>
          <w:r w:rsidRPr="00B604AE">
            <w:rPr>
              <w:lang w:bidi="vi-VN"/>
            </w:rPr>
            <w:t>ờ</w:t>
          </w:r>
          <w:r w:rsidRPr="00B604AE">
            <w:rPr>
              <w:lang w:bidi="vi-VN"/>
            </w:rPr>
            <w:t>i nh</w:t>
          </w:r>
          <w:r w:rsidRPr="00B604AE">
            <w:rPr>
              <w:lang w:bidi="vi-VN"/>
            </w:rPr>
            <w:t>ậ</w:t>
          </w:r>
          <w:r w:rsidRPr="00B604AE">
            <w:rPr>
              <w:lang w:bidi="vi-VN"/>
            </w:rPr>
            <w:t>n</w:t>
          </w:r>
        </w:p>
      </w:docPartBody>
    </w:docPart>
    <w:docPart>
      <w:docPartPr>
        <w:name w:val="E2059FA22B4EF54885CB098C1094DD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169DDC3-FD50-624A-A7A6-22AC8A5D0829}"/>
      </w:docPartPr>
      <w:docPartBody>
        <w:p w:rsidR="00850F06" w:rsidRDefault="00850F06">
          <w:pPr>
            <w:pStyle w:val="E2059FA22B4EF54885CB098C1094DDA8"/>
          </w:pPr>
          <w:r w:rsidRPr="00B604AE">
            <w:rPr>
              <w:lang w:bidi="vi-VN"/>
            </w:rPr>
            <w:t>Tiêu đ</w:t>
          </w:r>
          <w:r w:rsidRPr="00B604AE">
            <w:rPr>
              <w:lang w:bidi="vi-VN"/>
            </w:rPr>
            <w:t>ề</w:t>
          </w:r>
        </w:p>
      </w:docPartBody>
    </w:docPart>
    <w:docPart>
      <w:docPartPr>
        <w:name w:val="34B30FAC39B5F94A92280554F71CC9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394134D-9139-2549-BEE8-A4A97F7AA145}"/>
      </w:docPartPr>
      <w:docPartBody>
        <w:p w:rsidR="00850F06" w:rsidRDefault="00850F06">
          <w:pPr>
            <w:pStyle w:val="34B30FAC39B5F94A92280554F71CC911"/>
          </w:pPr>
          <w:r w:rsidRPr="00B604AE">
            <w:rPr>
              <w:lang w:bidi="vi-VN"/>
            </w:rPr>
            <w:t>Tên công ty</w:t>
          </w:r>
        </w:p>
      </w:docPartBody>
    </w:docPart>
    <w:docPart>
      <w:docPartPr>
        <w:name w:val="B8598F94F6B0724EBE9E0214FAB74D5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8940F60-DCAE-A647-B7F5-FEF264EDD2F7}"/>
      </w:docPartPr>
      <w:docPartBody>
        <w:p w:rsidR="00850F06" w:rsidRDefault="00850F06">
          <w:pPr>
            <w:pStyle w:val="B8598F94F6B0724EBE9E0214FAB74D5F"/>
          </w:pPr>
          <w:r w:rsidRPr="00B604AE">
            <w:rPr>
              <w:lang w:bidi="vi-VN"/>
            </w:rPr>
            <w:t>Đ</w:t>
          </w:r>
          <w:r w:rsidRPr="00B604AE">
            <w:rPr>
              <w:lang w:bidi="vi-VN"/>
            </w:rPr>
            <w:t>ị</w:t>
          </w:r>
          <w:r w:rsidRPr="00B604AE">
            <w:rPr>
              <w:lang w:bidi="vi-VN"/>
            </w:rPr>
            <w:t>a ch</w:t>
          </w:r>
          <w:r w:rsidRPr="00B604AE">
            <w:rPr>
              <w:lang w:bidi="vi-VN"/>
            </w:rPr>
            <w:t>ỉ</w:t>
          </w:r>
          <w:r w:rsidRPr="00B604AE">
            <w:rPr>
              <w:lang w:bidi="vi-VN"/>
            </w:rPr>
            <w:t xml:space="preserve"> Đư</w:t>
          </w:r>
          <w:r w:rsidRPr="00B604AE">
            <w:rPr>
              <w:lang w:bidi="vi-VN"/>
            </w:rPr>
            <w:t>ờ</w:t>
          </w:r>
          <w:r w:rsidRPr="00B604AE">
            <w:rPr>
              <w:lang w:bidi="vi-VN"/>
            </w:rPr>
            <w:t>ng</w:t>
          </w:r>
          <w:r w:rsidRPr="00B604AE">
            <w:rPr>
              <w:lang w:bidi="vi-VN"/>
            </w:rPr>
            <w:br/>
            <w:t>Mã ZIP Thành ph</w:t>
          </w:r>
          <w:r w:rsidRPr="00B604AE">
            <w:rPr>
              <w:lang w:bidi="vi-VN"/>
            </w:rPr>
            <w:t>ố</w:t>
          </w:r>
          <w:r w:rsidRPr="00B604AE">
            <w:rPr>
              <w:lang w:bidi="vi-VN"/>
            </w:rPr>
            <w:t>, Ti</w:t>
          </w:r>
          <w:r w:rsidRPr="00B604AE">
            <w:rPr>
              <w:lang w:bidi="vi-VN"/>
            </w:rPr>
            <w:t>ể</w:t>
          </w:r>
          <w:r w:rsidRPr="00B604AE">
            <w:rPr>
              <w:lang w:bidi="vi-VN"/>
            </w:rPr>
            <w:t>u bang</w:t>
          </w:r>
        </w:p>
      </w:docPartBody>
    </w:docPart>
    <w:docPart>
      <w:docPartPr>
        <w:name w:val="1FCFE7ABBC9F464B8ADDD8EC519ACB4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B5CFDEE-0C31-D14C-98D9-81BDF12718A7}"/>
      </w:docPartPr>
      <w:docPartBody>
        <w:p w:rsidR="00850F06" w:rsidRDefault="00850F06">
          <w:pPr>
            <w:pStyle w:val="1FCFE7ABBC9F464B8ADDD8EC519ACB44"/>
          </w:pPr>
          <w:r w:rsidRPr="00B604AE">
            <w:rPr>
              <w:lang w:bidi="vi-VN"/>
            </w:rPr>
            <w:t>Tên ngư</w:t>
          </w:r>
          <w:r w:rsidRPr="00B604AE">
            <w:rPr>
              <w:lang w:bidi="vi-VN"/>
            </w:rPr>
            <w:t>ờ</w:t>
          </w:r>
          <w:r w:rsidRPr="00B604AE">
            <w:rPr>
              <w:lang w:bidi="vi-VN"/>
            </w:rPr>
            <w:t>i nh</w:t>
          </w:r>
          <w:r w:rsidRPr="00B604AE">
            <w:rPr>
              <w:lang w:bidi="vi-VN"/>
            </w:rPr>
            <w:t>ậ</w:t>
          </w:r>
          <w:r w:rsidRPr="00B604AE">
            <w:rPr>
              <w:lang w:bidi="vi-VN"/>
            </w:rPr>
            <w:t>n</w:t>
          </w:r>
        </w:p>
      </w:docPartBody>
    </w:docPart>
    <w:docPart>
      <w:docPartPr>
        <w:name w:val="8B5CBB982872DF4799758FA8E616550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253C60D-57C5-4349-B027-3F7BBCA421E3}"/>
      </w:docPartPr>
      <w:docPartBody>
        <w:p w:rsidR="00850F06" w:rsidRDefault="00850F06">
          <w:pPr>
            <w:pStyle w:val="8B5CBB982872DF4799758FA8E6165509"/>
          </w:pPr>
          <w:r w:rsidRPr="00B604AE">
            <w:rPr>
              <w:lang w:bidi="vi-VN"/>
            </w:rPr>
            <w:t>Tên c</w:t>
          </w:r>
          <w:r w:rsidRPr="00B604AE">
            <w:rPr>
              <w:lang w:bidi="vi-VN"/>
            </w:rPr>
            <w:t>ủ</w:t>
          </w:r>
          <w:r w:rsidRPr="00B604AE">
            <w:rPr>
              <w:lang w:bidi="vi-VN"/>
            </w:rPr>
            <w:t>a ngư</w:t>
          </w:r>
          <w:r w:rsidRPr="00B604AE">
            <w:rPr>
              <w:lang w:bidi="vi-VN"/>
            </w:rPr>
            <w:t>ờ</w:t>
          </w:r>
          <w:r w:rsidRPr="00B604AE">
            <w:rPr>
              <w:lang w:bidi="vi-VN"/>
            </w:rPr>
            <w:t>i gi</w:t>
          </w:r>
          <w:r w:rsidRPr="00B604AE">
            <w:rPr>
              <w:lang w:bidi="vi-VN"/>
            </w:rPr>
            <w:t>ớ</w:t>
          </w:r>
          <w:r w:rsidRPr="00B604AE">
            <w:rPr>
              <w:lang w:bidi="vi-VN"/>
            </w:rPr>
            <w:t>i thi</w:t>
          </w:r>
          <w:r w:rsidRPr="00B604AE">
            <w:rPr>
              <w:lang w:bidi="vi-VN"/>
            </w:rPr>
            <w:t>ệ</w:t>
          </w:r>
          <w:r w:rsidRPr="00B604AE">
            <w:rPr>
              <w:lang w:bidi="vi-VN"/>
            </w:rPr>
            <w:t>u</w:t>
          </w:r>
        </w:p>
      </w:docPartBody>
    </w:docPart>
    <w:docPart>
      <w:docPartPr>
        <w:name w:val="F44CD2282DDD7544A76481D3E151002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DAF2788-10F3-8346-8320-898BC62EC794}"/>
      </w:docPartPr>
      <w:docPartBody>
        <w:p w:rsidR="00850F06" w:rsidRDefault="00850F06">
          <w:pPr>
            <w:pStyle w:val="F44CD2282DDD7544A76481D3E1510020"/>
          </w:pPr>
          <w:r w:rsidRPr="00B604AE">
            <w:rPr>
              <w:lang w:bidi="vi-VN"/>
            </w:rPr>
            <w:t>ch</w:t>
          </w:r>
          <w:r w:rsidRPr="00B604AE">
            <w:rPr>
              <w:lang w:bidi="vi-VN"/>
            </w:rPr>
            <w:t>ứ</w:t>
          </w:r>
          <w:r w:rsidRPr="00B604AE">
            <w:rPr>
              <w:lang w:bidi="vi-VN"/>
            </w:rPr>
            <w:t>c danh</w:t>
          </w:r>
        </w:p>
      </w:docPartBody>
    </w:docPart>
    <w:docPart>
      <w:docPartPr>
        <w:name w:val="2DF0979957D62D4D87EBA5B518B5606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94E2F65-652B-A149-90DD-AB0913391310}"/>
      </w:docPartPr>
      <w:docPartBody>
        <w:p w:rsidR="00850F06" w:rsidRDefault="00850F06">
          <w:pPr>
            <w:pStyle w:val="2DF0979957D62D4D87EBA5B518B56069"/>
          </w:pPr>
          <w:r w:rsidRPr="00B604AE">
            <w:rPr>
              <w:lang w:bidi="vi-VN"/>
            </w:rPr>
            <w:t>công ty</w:t>
          </w:r>
        </w:p>
      </w:docPartBody>
    </w:docPart>
    <w:docPart>
      <w:docPartPr>
        <w:name w:val="509AD9BBBB6F4D43B397DE448CB6A13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C5F9A50-A355-E14A-82B6-1346CF8F1442}"/>
      </w:docPartPr>
      <w:docPartBody>
        <w:p w:rsidR="00850F06" w:rsidRDefault="00850F06">
          <w:pPr>
            <w:pStyle w:val="509AD9BBBB6F4D43B397DE448CB6A13F"/>
          </w:pPr>
          <w:r w:rsidRPr="00B604AE">
            <w:rPr>
              <w:lang w:bidi="vi-VN"/>
            </w:rPr>
            <w:t>chuyên ngành</w:t>
          </w:r>
        </w:p>
      </w:docPartBody>
    </w:docPart>
    <w:docPart>
      <w:docPartPr>
        <w:name w:val="ED74054B17346142AD4171DDD486474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425BD21-0D76-7140-8364-5A536926BE3B}"/>
      </w:docPartPr>
      <w:docPartBody>
        <w:p w:rsidR="00850F06" w:rsidRDefault="00850F06">
          <w:pPr>
            <w:pStyle w:val="ED74054B17346142AD4171DDD486474F"/>
          </w:pPr>
          <w:r w:rsidRPr="00B604AE">
            <w:rPr>
              <w:lang w:bidi="vi-VN"/>
            </w:rPr>
            <w:t>s</w:t>
          </w:r>
          <w:r w:rsidRPr="00B604AE">
            <w:rPr>
              <w:lang w:bidi="vi-VN"/>
            </w:rPr>
            <w:t>ố</w:t>
          </w:r>
        </w:p>
      </w:docPartBody>
    </w:docPart>
    <w:docPart>
      <w:docPartPr>
        <w:name w:val="D9C0061C159E5E4FBF203A67F44E998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D487A9B-1F57-5C44-BD49-611993C489E7}"/>
      </w:docPartPr>
      <w:docPartBody>
        <w:p w:rsidR="00850F06" w:rsidRDefault="00850F06">
          <w:pPr>
            <w:pStyle w:val="D9C0061C159E5E4FBF203A67F44E9983"/>
          </w:pPr>
          <w:r w:rsidRPr="00B604AE">
            <w:rPr>
              <w:lang w:bidi="vi-VN"/>
            </w:rPr>
            <w:t>lĩnh v</w:t>
          </w:r>
          <w:r w:rsidRPr="00B604AE">
            <w:rPr>
              <w:lang w:bidi="vi-VN"/>
            </w:rPr>
            <w:t>ự</w:t>
          </w:r>
          <w:r w:rsidRPr="00B604AE">
            <w:rPr>
              <w:lang w:bidi="vi-VN"/>
            </w:rPr>
            <w:t>c chuyên môn</w:t>
          </w:r>
        </w:p>
      </w:docPartBody>
    </w:docPart>
    <w:docPart>
      <w:docPartPr>
        <w:name w:val="F977F26476354643B56DC7757A3B46D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4689C26-AFCC-6544-A422-624277A32EE2}"/>
      </w:docPartPr>
      <w:docPartBody>
        <w:p w:rsidR="00850F06" w:rsidRDefault="00850F06">
          <w:pPr>
            <w:pStyle w:val="F977F26476354643B56DC7757A3B46DB"/>
          </w:pPr>
          <w:r w:rsidRPr="00B604AE">
            <w:rPr>
              <w:lang w:bidi="vi-VN"/>
            </w:rPr>
            <w:t>lĩnh v</w:t>
          </w:r>
          <w:r w:rsidRPr="00B604AE">
            <w:rPr>
              <w:lang w:bidi="vi-VN"/>
            </w:rPr>
            <w:t>ự</w:t>
          </w:r>
          <w:r w:rsidRPr="00B604AE">
            <w:rPr>
              <w:lang w:bidi="vi-VN"/>
            </w:rPr>
            <w:t>c chuyên môn</w:t>
          </w:r>
        </w:p>
      </w:docPartBody>
    </w:docPart>
    <w:docPart>
      <w:docPartPr>
        <w:name w:val="E6EF4199189FC141BE5DC7D7BF1D7A0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CDD7928-DCC2-BB45-8886-B56EF6EC7024}"/>
      </w:docPartPr>
      <w:docPartBody>
        <w:p w:rsidR="00850F06" w:rsidRDefault="00850F06">
          <w:pPr>
            <w:pStyle w:val="E6EF4199189FC141BE5DC7D7BF1D7A03"/>
          </w:pPr>
          <w:r w:rsidRPr="00B604AE">
            <w:rPr>
              <w:lang w:bidi="vi-VN"/>
            </w:rPr>
            <w:t>đi</w:t>
          </w:r>
          <w:r w:rsidRPr="00B604AE">
            <w:rPr>
              <w:lang w:bidi="vi-VN"/>
            </w:rPr>
            <w:t>ệ</w:t>
          </w:r>
          <w:r w:rsidRPr="00B604AE">
            <w:rPr>
              <w:lang w:bidi="vi-VN"/>
            </w:rPr>
            <w:t>n tho</w:t>
          </w:r>
          <w:r w:rsidRPr="00B604AE">
            <w:rPr>
              <w:lang w:bidi="vi-VN"/>
            </w:rPr>
            <w:t>ạ</w:t>
          </w:r>
          <w:r w:rsidRPr="00B604AE">
            <w:rPr>
              <w:lang w:bidi="vi-VN"/>
            </w:rPr>
            <w:t>i</w:t>
          </w:r>
        </w:p>
      </w:docPartBody>
    </w:docPart>
    <w:docPart>
      <w:docPartPr>
        <w:name w:val="948F98A224B6BC43B0174AADAA4DB34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6579E06-3ECC-4F4A-B16A-11CE860266C9}"/>
      </w:docPartPr>
      <w:docPartBody>
        <w:p w:rsidR="00850F06" w:rsidRDefault="00850F06">
          <w:pPr>
            <w:pStyle w:val="948F98A224B6BC43B0174AADAA4DB349"/>
          </w:pPr>
          <w:r w:rsidRPr="00B604AE">
            <w:rPr>
              <w:lang w:bidi="vi-VN"/>
            </w:rPr>
            <w:t>Tên công ty</w:t>
          </w:r>
        </w:p>
      </w:docPartBody>
    </w:docPart>
    <w:docPart>
      <w:docPartPr>
        <w:name w:val="9C7EFD279DB3ED44B9147F04429A6A8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2CEFD7C-CFA0-A641-8925-FEFB6C3E5E1B}"/>
      </w:docPartPr>
      <w:docPartBody>
        <w:p w:rsidR="00850F06" w:rsidRDefault="00850F06">
          <w:pPr>
            <w:pStyle w:val="9C7EFD279DB3ED44B9147F04429A6A8E"/>
          </w:pPr>
          <w:r w:rsidRPr="00B604AE">
            <w:rPr>
              <w:lang w:bidi="vi-VN"/>
            </w:rPr>
            <w:t>Tên b</w:t>
          </w:r>
          <w:r w:rsidRPr="00B604AE">
            <w:rPr>
              <w:lang w:bidi="vi-VN"/>
            </w:rPr>
            <w:t>ạ</w:t>
          </w:r>
          <w:r w:rsidRPr="00B604AE">
            <w:rPr>
              <w:lang w:bidi="vi-VN"/>
            </w:rPr>
            <w:t>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06"/>
    <w:rsid w:val="004250CF"/>
    <w:rsid w:val="0085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1D8721FD0952B43BF4D3FB5E6847C24">
    <w:name w:val="81D8721FD0952B43BF4D3FB5E6847C24"/>
  </w:style>
  <w:style w:type="paragraph" w:customStyle="1" w:styleId="A8760F926EF8DC4689D054BC168941E6">
    <w:name w:val="A8760F926EF8DC4689D054BC168941E6"/>
  </w:style>
  <w:style w:type="paragraph" w:customStyle="1" w:styleId="A209C6AD0F7641408EDF117866B4ED9A">
    <w:name w:val="A209C6AD0F7641408EDF117866B4ED9A"/>
  </w:style>
  <w:style w:type="paragraph" w:customStyle="1" w:styleId="64478F764DC34D4EBECFC99396D2345E">
    <w:name w:val="64478F764DC34D4EBECFC99396D2345E"/>
  </w:style>
  <w:style w:type="paragraph" w:customStyle="1" w:styleId="B38EA80968154F449AB9EAFE181B4C68">
    <w:name w:val="B38EA80968154F449AB9EAFE181B4C68"/>
  </w:style>
  <w:style w:type="paragraph" w:customStyle="1" w:styleId="CCDA3B68E6572841B216391861DD63B4">
    <w:name w:val="CCDA3B68E6572841B216391861DD63B4"/>
  </w:style>
  <w:style w:type="paragraph" w:customStyle="1" w:styleId="E2059FA22B4EF54885CB098C1094DDA8">
    <w:name w:val="E2059FA22B4EF54885CB098C1094DDA8"/>
  </w:style>
  <w:style w:type="paragraph" w:customStyle="1" w:styleId="34B30FAC39B5F94A92280554F71CC911">
    <w:name w:val="34B30FAC39B5F94A92280554F71CC911"/>
  </w:style>
  <w:style w:type="paragraph" w:customStyle="1" w:styleId="B8598F94F6B0724EBE9E0214FAB74D5F">
    <w:name w:val="B8598F94F6B0724EBE9E0214FAB74D5F"/>
  </w:style>
  <w:style w:type="paragraph" w:customStyle="1" w:styleId="1FCFE7ABBC9F464B8ADDD8EC519ACB44">
    <w:name w:val="1FCFE7ABBC9F464B8ADDD8EC519ACB44"/>
  </w:style>
  <w:style w:type="paragraph" w:customStyle="1" w:styleId="8B5CBB982872DF4799758FA8E6165509">
    <w:name w:val="8B5CBB982872DF4799758FA8E6165509"/>
  </w:style>
  <w:style w:type="paragraph" w:customStyle="1" w:styleId="F44CD2282DDD7544A76481D3E1510020">
    <w:name w:val="F44CD2282DDD7544A76481D3E1510020"/>
  </w:style>
  <w:style w:type="paragraph" w:customStyle="1" w:styleId="2DF0979957D62D4D87EBA5B518B56069">
    <w:name w:val="2DF0979957D62D4D87EBA5B518B56069"/>
  </w:style>
  <w:style w:type="paragraph" w:customStyle="1" w:styleId="509AD9BBBB6F4D43B397DE448CB6A13F">
    <w:name w:val="509AD9BBBB6F4D43B397DE448CB6A13F"/>
  </w:style>
  <w:style w:type="paragraph" w:customStyle="1" w:styleId="ED74054B17346142AD4171DDD486474F">
    <w:name w:val="ED74054B17346142AD4171DDD486474F"/>
  </w:style>
  <w:style w:type="paragraph" w:customStyle="1" w:styleId="D9C0061C159E5E4FBF203A67F44E9983">
    <w:name w:val="D9C0061C159E5E4FBF203A67F44E9983"/>
  </w:style>
  <w:style w:type="paragraph" w:customStyle="1" w:styleId="F977F26476354643B56DC7757A3B46DB">
    <w:name w:val="F977F26476354643B56DC7757A3B46DB"/>
  </w:style>
  <w:style w:type="paragraph" w:customStyle="1" w:styleId="E6EF4199189FC141BE5DC7D7BF1D7A03">
    <w:name w:val="E6EF4199189FC141BE5DC7D7BF1D7A03"/>
  </w:style>
  <w:style w:type="paragraph" w:customStyle="1" w:styleId="948F98A224B6BC43B0174AADAA4DB349">
    <w:name w:val="948F98A224B6BC43B0174AADAA4DB349"/>
  </w:style>
  <w:style w:type="paragraph" w:customStyle="1" w:styleId="9C7EFD279DB3ED44B9147F04429A6A8E">
    <w:name w:val="9C7EFD279DB3ED44B9147F04429A6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200223-0572-4588-8E61-D9E25C3BC280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04B2A80-0995-432D-932A-A617AC5D5D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2EEB8-2150-44DD-9D5C-78A5681533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TFf69660e7-7b66-4c7e-b03e-3af5ca41e328c814e81e-ca7f3c23ba94.dotx</Template>
  <TotalTime>0</TotalTime>
  <Pages>1</Pages>
  <Words>241</Words>
  <Characters>879</Characters>
  <Application>Microsoft Office Word</Application>
  <DocSecurity>0</DocSecurity>
  <Lines>7</Lines>
  <Paragraphs>2</Paragraphs>
  <ScaleCrop>false</ScaleCrop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2025-08-28T03:25:00Z</dcterms:created>
  <dcterms:modified xsi:type="dcterms:W3CDTF">2025-08-28T03:25:00Z</dcterms:modified>
</cp:coreProperties>
</file>